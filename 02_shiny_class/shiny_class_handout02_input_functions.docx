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56974C01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Shiny input functions</w:t>
      </w:r>
    </w:p>
    <w:p w14:paraId="0F35432B" w14:textId="77777777" w:rsidR="00A23FE0" w:rsidRDefault="00DA46F9" w:rsidP="002D3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functions are used to collect </w:t>
      </w:r>
      <w:r w:rsidR="00184D78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from users. </w:t>
      </w:r>
      <w:r w:rsidR="00A23FE0">
        <w:rPr>
          <w:rFonts w:ascii="Arial" w:hAnsi="Arial" w:cs="Arial"/>
          <w:sz w:val="24"/>
          <w:szCs w:val="24"/>
        </w:rPr>
        <w:t xml:space="preserve">These values are called </w:t>
      </w:r>
      <w:r w:rsidR="00A23FE0" w:rsidRPr="00A23FE0">
        <w:rPr>
          <w:rFonts w:ascii="Arial" w:hAnsi="Arial" w:cs="Arial"/>
          <w:i/>
          <w:iCs/>
          <w:sz w:val="24"/>
          <w:szCs w:val="24"/>
        </w:rPr>
        <w:t>reactive values</w:t>
      </w:r>
      <w:r w:rsidR="00A23FE0">
        <w:rPr>
          <w:rFonts w:ascii="Arial" w:hAnsi="Arial" w:cs="Arial"/>
          <w:sz w:val="24"/>
          <w:szCs w:val="24"/>
        </w:rPr>
        <w:t>.</w:t>
      </w:r>
    </w:p>
    <w:p w14:paraId="6944D995" w14:textId="0C57611D" w:rsidR="002D3497" w:rsidRPr="008F1DEB" w:rsidRDefault="00DA46F9" w:rsidP="002D3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standard </w:t>
      </w:r>
      <w:r w:rsidRPr="00DA46F9">
        <w:rPr>
          <w:rFonts w:ascii="Arial" w:hAnsi="Arial" w:cs="Arial"/>
          <w:b/>
          <w:bCs/>
          <w:sz w:val="24"/>
          <w:szCs w:val="24"/>
        </w:rPr>
        <w:t>shiny</w:t>
      </w:r>
      <w:r>
        <w:rPr>
          <w:rFonts w:ascii="Arial" w:hAnsi="Arial" w:cs="Arial"/>
          <w:sz w:val="24"/>
          <w:szCs w:val="24"/>
        </w:rPr>
        <w:t xml:space="preserve"> input functions </w:t>
      </w:r>
      <w:r w:rsidR="004B6092">
        <w:rPr>
          <w:rFonts w:ascii="Arial" w:hAnsi="Arial" w:cs="Arial"/>
          <w:sz w:val="24"/>
          <w:szCs w:val="24"/>
        </w:rPr>
        <w:t>that can be</w:t>
      </w:r>
      <w:r w:rsidR="00ED7C7D">
        <w:rPr>
          <w:rFonts w:ascii="Arial" w:hAnsi="Arial" w:cs="Arial"/>
          <w:sz w:val="24"/>
          <w:szCs w:val="24"/>
        </w:rPr>
        <w:t xml:space="preserve"> u</w:t>
      </w:r>
      <w:bookmarkStart w:id="0" w:name="_GoBack"/>
      <w:bookmarkEnd w:id="0"/>
      <w:r w:rsidR="00ED7C7D">
        <w:rPr>
          <w:rFonts w:ascii="Arial" w:hAnsi="Arial" w:cs="Arial"/>
          <w:sz w:val="24"/>
          <w:szCs w:val="24"/>
        </w:rPr>
        <w:t xml:space="preserve">sed to </w:t>
      </w:r>
      <w:r w:rsidR="00C25A93">
        <w:rPr>
          <w:rFonts w:ascii="Arial" w:hAnsi="Arial" w:cs="Arial"/>
          <w:sz w:val="24"/>
          <w:szCs w:val="24"/>
        </w:rPr>
        <w:t>construct</w:t>
      </w:r>
      <w:r>
        <w:rPr>
          <w:rFonts w:ascii="Arial" w:hAnsi="Arial" w:cs="Arial"/>
          <w:sz w:val="24"/>
          <w:szCs w:val="24"/>
        </w:rPr>
        <w:t xml:space="preserve"> </w:t>
      </w:r>
      <w:r w:rsidRPr="00DA46F9">
        <w:rPr>
          <w:rFonts w:ascii="Arial" w:hAnsi="Arial" w:cs="Arial"/>
          <w:i/>
          <w:iCs/>
          <w:sz w:val="24"/>
          <w:szCs w:val="24"/>
        </w:rPr>
        <w:t>widgets</w:t>
      </w:r>
      <w:r>
        <w:rPr>
          <w:rFonts w:ascii="Arial" w:hAnsi="Arial" w:cs="Arial"/>
          <w:sz w:val="24"/>
          <w:szCs w:val="24"/>
        </w:rPr>
        <w:t xml:space="preserve"> </w:t>
      </w:r>
      <w:r w:rsidR="00ED7C7D">
        <w:rPr>
          <w:rFonts w:ascii="Arial" w:hAnsi="Arial" w:cs="Arial"/>
          <w:sz w:val="24"/>
          <w:szCs w:val="24"/>
        </w:rPr>
        <w:t xml:space="preserve">in </w:t>
      </w:r>
      <w:r w:rsidR="004B6092">
        <w:rPr>
          <w:rFonts w:ascii="Arial" w:hAnsi="Arial" w:cs="Arial"/>
          <w:sz w:val="24"/>
          <w:szCs w:val="24"/>
        </w:rPr>
        <w:t>the user interface</w:t>
      </w:r>
      <w:r w:rsidR="00ED7C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listed below</w:t>
      </w:r>
      <w:r w:rsidR="007E0D1C" w:rsidRPr="008F1DEB">
        <w:rPr>
          <w:rFonts w:ascii="Arial" w:hAnsi="Arial" w:cs="Arial"/>
          <w:sz w:val="24"/>
          <w:szCs w:val="24"/>
        </w:rPr>
        <w:t>.</w:t>
      </w:r>
    </w:p>
    <w:p w14:paraId="5C647D9F" w14:textId="28B4EC32" w:rsidR="008F1DEB" w:rsidRPr="008F1DEB" w:rsidRDefault="00DA46F9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Shiny Widget Gallery </w:t>
      </w:r>
      <w:r w:rsidR="00ED7C7D">
        <w:rPr>
          <w:rFonts w:ascii="Arial" w:hAnsi="Arial" w:cs="Arial"/>
          <w:sz w:val="24"/>
          <w:szCs w:val="24"/>
        </w:rPr>
        <w:t>gives example</w:t>
      </w:r>
      <w:r w:rsidR="004B6092">
        <w:rPr>
          <w:rFonts w:ascii="Arial" w:hAnsi="Arial" w:cs="Arial"/>
          <w:sz w:val="24"/>
          <w:szCs w:val="24"/>
        </w:rPr>
        <w:t>s</w:t>
      </w:r>
      <w:r w:rsidR="00ED7C7D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how each </w:t>
      </w:r>
      <w:r w:rsidR="00ED7C7D">
        <w:rPr>
          <w:rFonts w:ascii="Arial" w:hAnsi="Arial" w:cs="Arial"/>
          <w:sz w:val="24"/>
          <w:szCs w:val="24"/>
        </w:rPr>
        <w:t xml:space="preserve">widget </w:t>
      </w:r>
      <w:r>
        <w:rPr>
          <w:rFonts w:ascii="Arial" w:hAnsi="Arial" w:cs="Arial"/>
          <w:sz w:val="24"/>
          <w:szCs w:val="24"/>
        </w:rPr>
        <w:t>works</w:t>
      </w:r>
      <w:r w:rsidR="00ED7C7D">
        <w:rPr>
          <w:rFonts w:ascii="Arial" w:hAnsi="Arial" w:cs="Arial"/>
          <w:sz w:val="24"/>
          <w:szCs w:val="24"/>
        </w:rPr>
        <w:t xml:space="preserve"> along with the code for the input functions used</w:t>
      </w:r>
      <w:r>
        <w:rPr>
          <w:rFonts w:ascii="Arial" w:hAnsi="Arial" w:cs="Arial"/>
          <w:sz w:val="24"/>
          <w:szCs w:val="24"/>
        </w:rPr>
        <w:t xml:space="preserve">:  </w:t>
      </w:r>
      <w:hyperlink r:id="rId7" w:history="1">
        <w:r w:rsidRPr="00F023CB">
          <w:rPr>
            <w:rStyle w:val="Hyperlink"/>
            <w:rFonts w:ascii="Arial" w:hAnsi="Arial" w:cs="Arial"/>
            <w:sz w:val="24"/>
            <w:szCs w:val="24"/>
          </w:rPr>
          <w:t>http://shiny.rstudio.com/gallery/widget-gallery.html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516689C" w14:textId="77777777" w:rsidR="00DA46F9" w:rsidRDefault="00DA46F9" w:rsidP="00DA46F9">
      <w:pPr>
        <w:rPr>
          <w:rFonts w:ascii="Lucida Console" w:hAnsi="Lucida Console" w:cs="Arial"/>
          <w:sz w:val="24"/>
          <w:szCs w:val="24"/>
        </w:rPr>
      </w:pPr>
    </w:p>
    <w:p w14:paraId="7FE51B73" w14:textId="69FBD39D" w:rsidR="00DA46F9" w:rsidRPr="00DA46F9" w:rsidRDefault="00DA46F9" w:rsidP="00DA46F9">
      <w:pPr>
        <w:rPr>
          <w:rFonts w:ascii="Arial" w:hAnsi="Arial" w:cs="Arial"/>
          <w:b/>
          <w:bCs/>
          <w:sz w:val="24"/>
          <w:szCs w:val="24"/>
        </w:rPr>
      </w:pPr>
      <w:r w:rsidRPr="00DA46F9">
        <w:rPr>
          <w:rFonts w:ascii="Arial" w:hAnsi="Arial" w:cs="Arial"/>
          <w:b/>
          <w:bCs/>
          <w:sz w:val="24"/>
          <w:szCs w:val="24"/>
        </w:rPr>
        <w:t>function</w:t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DA46F9">
        <w:rPr>
          <w:rFonts w:ascii="Arial" w:hAnsi="Arial" w:cs="Arial"/>
          <w:b/>
          <w:bCs/>
          <w:sz w:val="24"/>
          <w:szCs w:val="24"/>
        </w:rPr>
        <w:t>widget</w:t>
      </w:r>
    </w:p>
    <w:p w14:paraId="135B116D" w14:textId="7E4A7E01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actionButton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 xml:space="preserve">Action </w:t>
      </w:r>
      <w:r w:rsidR="00ED7C7D">
        <w:rPr>
          <w:rFonts w:ascii="Arial" w:hAnsi="Arial" w:cs="Arial"/>
          <w:sz w:val="24"/>
          <w:szCs w:val="24"/>
        </w:rPr>
        <w:t>b</w:t>
      </w:r>
      <w:r w:rsidRPr="00DA46F9">
        <w:rPr>
          <w:rFonts w:ascii="Arial" w:hAnsi="Arial" w:cs="Arial"/>
          <w:sz w:val="24"/>
          <w:szCs w:val="24"/>
        </w:rPr>
        <w:t>utton</w:t>
      </w:r>
    </w:p>
    <w:p w14:paraId="27B845CF" w14:textId="6D3BC180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checkboxGroupInput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group of check boxes</w:t>
      </w:r>
    </w:p>
    <w:p w14:paraId="635AED6A" w14:textId="287B3B38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checkboxInput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single check box</w:t>
      </w:r>
    </w:p>
    <w:p w14:paraId="3252E5D5" w14:textId="1A9BA697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dateInput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calendar to aid date selection</w:t>
      </w:r>
    </w:p>
    <w:p w14:paraId="3147EC8E" w14:textId="6052C120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dateRangeInput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pair of calendars for selecting a date range</w:t>
      </w:r>
    </w:p>
    <w:p w14:paraId="2F4AC4B3" w14:textId="61C7D365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fileInput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file upload control wizard</w:t>
      </w:r>
    </w:p>
    <w:p w14:paraId="6268DAF2" w14:textId="4A05C3AD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helpText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Help text that can be added to an input form</w:t>
      </w:r>
    </w:p>
    <w:p w14:paraId="6BA46089" w14:textId="5A309299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numericInput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field to enter numbers</w:t>
      </w:r>
    </w:p>
    <w:p w14:paraId="1C1853D2" w14:textId="1474CDC1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radioButtons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set of radio buttons</w:t>
      </w:r>
    </w:p>
    <w:p w14:paraId="6C545011" w14:textId="6006143E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selectInput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box with choices to select from</w:t>
      </w:r>
    </w:p>
    <w:p w14:paraId="79907F87" w14:textId="64437207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sliderInput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slider bar</w:t>
      </w:r>
    </w:p>
    <w:p w14:paraId="377958DA" w14:textId="0A7A58C7" w:rsidR="00DA46F9" w:rsidRPr="00DA46F9" w:rsidRDefault="00DA46F9" w:rsidP="00DA46F9">
      <w:pPr>
        <w:rPr>
          <w:rFonts w:ascii="Lucida Console" w:hAnsi="Lucida Console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submitButton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submit button</w:t>
      </w:r>
    </w:p>
    <w:p w14:paraId="2715636E" w14:textId="12AC82CB" w:rsidR="002D3497" w:rsidRPr="008F1DEB" w:rsidRDefault="00DA46F9" w:rsidP="00DA46F9">
      <w:pPr>
        <w:rPr>
          <w:rFonts w:ascii="Arial" w:hAnsi="Arial" w:cs="Arial"/>
          <w:sz w:val="24"/>
          <w:szCs w:val="24"/>
        </w:rPr>
      </w:pPr>
      <w:proofErr w:type="spellStart"/>
      <w:r w:rsidRPr="00DA46F9">
        <w:rPr>
          <w:rFonts w:ascii="Lucida Console" w:hAnsi="Lucida Console" w:cs="Arial"/>
          <w:sz w:val="24"/>
          <w:szCs w:val="24"/>
        </w:rPr>
        <w:t>textInput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DA46F9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DA46F9">
        <w:rPr>
          <w:rFonts w:ascii="Arial" w:hAnsi="Arial" w:cs="Arial"/>
          <w:sz w:val="24"/>
          <w:szCs w:val="24"/>
        </w:rPr>
        <w:t>A field to enter text</w:t>
      </w:r>
    </w:p>
    <w:sectPr w:rsidR="002D3497" w:rsidRPr="008F1DEB" w:rsidSect="008F6FED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2309" w14:textId="77777777" w:rsidR="002F4595" w:rsidRDefault="002F4595" w:rsidP="00FB6EF8">
      <w:pPr>
        <w:spacing w:after="0" w:line="240" w:lineRule="auto"/>
      </w:pPr>
      <w:r>
        <w:separator/>
      </w:r>
    </w:p>
  </w:endnote>
  <w:endnote w:type="continuationSeparator" w:id="0">
    <w:p w14:paraId="053920EF" w14:textId="77777777" w:rsidR="002F4595" w:rsidRDefault="002F4595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58F708F0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A23FE0">
      <w:rPr>
        <w:rFonts w:ascii="Arial" w:hAnsi="Arial" w:cs="Arial"/>
        <w:noProof/>
        <w:sz w:val="16"/>
        <w:szCs w:val="16"/>
      </w:rPr>
      <w:t>2019-09-09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67A7" w14:textId="77777777" w:rsidR="002F4595" w:rsidRDefault="002F4595" w:rsidP="00FB6EF8">
      <w:pPr>
        <w:spacing w:after="0" w:line="240" w:lineRule="auto"/>
      </w:pPr>
      <w:r>
        <w:separator/>
      </w:r>
    </w:p>
  </w:footnote>
  <w:footnote w:type="continuationSeparator" w:id="0">
    <w:p w14:paraId="61E5760F" w14:textId="77777777" w:rsidR="002F4595" w:rsidRDefault="002F4595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66B97BB0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DA46F9">
      <w:rPr>
        <w:rFonts w:ascii="Arial" w:hAnsi="Arial" w:cs="Arial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B29DC"/>
    <w:rsid w:val="0012125D"/>
    <w:rsid w:val="00184D78"/>
    <w:rsid w:val="002540F9"/>
    <w:rsid w:val="002D3497"/>
    <w:rsid w:val="002F4595"/>
    <w:rsid w:val="002F5FCE"/>
    <w:rsid w:val="004A5B11"/>
    <w:rsid w:val="004B6092"/>
    <w:rsid w:val="005D2A2B"/>
    <w:rsid w:val="006830A6"/>
    <w:rsid w:val="006D0C17"/>
    <w:rsid w:val="007E0D1C"/>
    <w:rsid w:val="008C5276"/>
    <w:rsid w:val="008F1DEB"/>
    <w:rsid w:val="008F4B0E"/>
    <w:rsid w:val="008F6FED"/>
    <w:rsid w:val="009146AD"/>
    <w:rsid w:val="009F046B"/>
    <w:rsid w:val="00A23FE0"/>
    <w:rsid w:val="00A92F6A"/>
    <w:rsid w:val="00B756A9"/>
    <w:rsid w:val="00BB11CC"/>
    <w:rsid w:val="00BB532C"/>
    <w:rsid w:val="00C25A93"/>
    <w:rsid w:val="00D63661"/>
    <w:rsid w:val="00DA46F9"/>
    <w:rsid w:val="00E92F72"/>
    <w:rsid w:val="00ED7C7D"/>
    <w:rsid w:val="00F12E1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hiny.rstudio.com/gallery/widget-galle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7</cp:revision>
  <dcterms:created xsi:type="dcterms:W3CDTF">2019-09-06T18:02:00Z</dcterms:created>
  <dcterms:modified xsi:type="dcterms:W3CDTF">2019-09-09T18:50:00Z</dcterms:modified>
</cp:coreProperties>
</file>