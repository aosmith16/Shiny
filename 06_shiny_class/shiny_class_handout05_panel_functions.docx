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174D83DF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F57C40">
        <w:rPr>
          <w:rFonts w:ascii="Arial" w:hAnsi="Arial" w:cs="Arial"/>
          <w:b/>
          <w:sz w:val="28"/>
          <w:szCs w:val="28"/>
        </w:rPr>
        <w:t>UI panel functions</w:t>
      </w:r>
    </w:p>
    <w:p w14:paraId="5516689C" w14:textId="77B85074" w:rsidR="00DA46F9" w:rsidRDefault="00F57C40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Panel functions allow the grouping of multiple elements into a single unit in the user interface.  These allow you to control the look and give you the flexibility to create a more complex user interface</w:t>
      </w:r>
      <w:r w:rsidR="00C63A14">
        <w:rPr>
          <w:rFonts w:ascii="Arial" w:hAnsi="Arial" w:cs="Arial"/>
          <w:sz w:val="24"/>
          <w:szCs w:val="24"/>
        </w:rPr>
        <w:t>.</w:t>
      </w:r>
    </w:p>
    <w:p w14:paraId="6408DCC9" w14:textId="77777777" w:rsidR="00F57C40" w:rsidRDefault="00F57C40" w:rsidP="00DA46F9">
      <w:pPr>
        <w:rPr>
          <w:rFonts w:ascii="Arial" w:hAnsi="Arial" w:cs="Arial"/>
          <w:sz w:val="24"/>
          <w:szCs w:val="24"/>
        </w:rPr>
      </w:pPr>
    </w:p>
    <w:p w14:paraId="02AB55F5" w14:textId="5A917DCF" w:rsidR="00EB155B" w:rsidRPr="00EB155B" w:rsidRDefault="00EB155B" w:rsidP="00EB1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 w:rsidRPr="00EB155B">
        <w:rPr>
          <w:rFonts w:ascii="Arial" w:hAnsi="Arial" w:cs="Arial"/>
          <w:b/>
          <w:bCs/>
          <w:sz w:val="24"/>
          <w:szCs w:val="24"/>
        </w:rPr>
        <w:t>unction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F57C40">
        <w:rPr>
          <w:rFonts w:ascii="Arial" w:hAnsi="Arial" w:cs="Arial"/>
          <w:b/>
          <w:bCs/>
          <w:sz w:val="24"/>
          <w:szCs w:val="24"/>
        </w:rPr>
        <w:t>description</w:t>
      </w:r>
    </w:p>
    <w:p w14:paraId="020D4544" w14:textId="28B05021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absolutePanel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position set rigidly, not fluidly</w:t>
      </w:r>
    </w:p>
    <w:p w14:paraId="5226EA17" w14:textId="37AF9052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conditionalPanel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JavaScript expression determines if panel is visible</w:t>
      </w:r>
    </w:p>
    <w:p w14:paraId="39EF6186" w14:textId="7114263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fixedPanel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is fixed to browser window and does not scroll with page</w:t>
      </w:r>
    </w:p>
    <w:p w14:paraId="6CD3A354" w14:textId="276266DE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inputPanel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with grey background, for grouping inputs</w:t>
      </w:r>
    </w:p>
    <w:p w14:paraId="0E2DAE07" w14:textId="14B6D4A9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mainPanel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for displaying output in a sidebar layout</w:t>
      </w:r>
    </w:p>
    <w:p w14:paraId="0979F439" w14:textId="7ED9DEC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navlistPanel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Panel for displaying multiple </w:t>
      </w:r>
      <w:proofErr w:type="spellStart"/>
      <w:r>
        <w:rPr>
          <w:rFonts w:ascii="Arial" w:hAnsi="Arial" w:cs="Arial"/>
          <w:sz w:val="24"/>
          <w:szCs w:val="24"/>
        </w:rPr>
        <w:t>tabPanels</w:t>
      </w:r>
      <w:proofErr w:type="spellEnd"/>
      <w:r>
        <w:rPr>
          <w:rFonts w:ascii="Arial" w:hAnsi="Arial" w:cs="Arial"/>
          <w:sz w:val="24"/>
          <w:szCs w:val="24"/>
        </w:rPr>
        <w:t>() with sidebar navigation</w:t>
      </w:r>
    </w:p>
    <w:p w14:paraId="269AF298" w14:textId="49FE7108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sidebar</w:t>
      </w:r>
      <w:r w:rsidR="00F241EE">
        <w:rPr>
          <w:rFonts w:ascii="Lucida Console" w:hAnsi="Lucida Console" w:cs="Arial"/>
          <w:sz w:val="24"/>
          <w:szCs w:val="24"/>
        </w:rPr>
        <w:t>P</w:t>
      </w:r>
      <w:bookmarkStart w:id="0" w:name="_GoBack"/>
      <w:bookmarkEnd w:id="0"/>
      <w:r>
        <w:rPr>
          <w:rFonts w:ascii="Lucida Console" w:hAnsi="Lucida Console" w:cs="Arial"/>
          <w:sz w:val="24"/>
          <w:szCs w:val="24"/>
        </w:rPr>
        <w:t>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Panel for a sidebar of inputs in a sidebar layout</w:t>
      </w:r>
    </w:p>
    <w:p w14:paraId="21597A6D" w14:textId="5B27BC9B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tabPanel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C57DD">
        <w:rPr>
          <w:rFonts w:ascii="Arial" w:hAnsi="Arial" w:cs="Arial"/>
          <w:sz w:val="24"/>
          <w:szCs w:val="24"/>
        </w:rPr>
        <w:t>Stackable panel u</w:t>
      </w:r>
      <w:r>
        <w:rPr>
          <w:rFonts w:ascii="Arial" w:hAnsi="Arial" w:cs="Arial"/>
          <w:sz w:val="24"/>
          <w:szCs w:val="24"/>
        </w:rPr>
        <w:t xml:space="preserve">sed with </w:t>
      </w:r>
      <w:proofErr w:type="spellStart"/>
      <w:r>
        <w:rPr>
          <w:rFonts w:ascii="Arial" w:hAnsi="Arial" w:cs="Arial"/>
          <w:sz w:val="24"/>
          <w:szCs w:val="24"/>
        </w:rPr>
        <w:t>navlistPanel</w:t>
      </w:r>
      <w:proofErr w:type="spellEnd"/>
      <w:r>
        <w:rPr>
          <w:rFonts w:ascii="Arial" w:hAnsi="Arial" w:cs="Arial"/>
          <w:sz w:val="24"/>
          <w:szCs w:val="24"/>
        </w:rPr>
        <w:t xml:space="preserve">() and </w:t>
      </w:r>
      <w:proofErr w:type="spellStart"/>
      <w:r>
        <w:rPr>
          <w:rFonts w:ascii="Arial" w:hAnsi="Arial" w:cs="Arial"/>
          <w:sz w:val="24"/>
          <w:szCs w:val="24"/>
        </w:rPr>
        <w:t>tabsetPanel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00BA6CD6" w14:textId="72E3AFFA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tabsetPanel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Panel for displaying multiple </w:t>
      </w:r>
      <w:proofErr w:type="spellStart"/>
      <w:r>
        <w:rPr>
          <w:rFonts w:ascii="Arial" w:hAnsi="Arial" w:cs="Arial"/>
          <w:sz w:val="24"/>
          <w:szCs w:val="24"/>
        </w:rPr>
        <w:t>tabPanels</w:t>
      </w:r>
      <w:proofErr w:type="spellEnd"/>
      <w:r>
        <w:rPr>
          <w:rFonts w:ascii="Arial" w:hAnsi="Arial" w:cs="Arial"/>
          <w:sz w:val="24"/>
          <w:szCs w:val="24"/>
        </w:rPr>
        <w:t>() with tab navigation</w:t>
      </w:r>
    </w:p>
    <w:p w14:paraId="0AEDFAED" w14:textId="48CBB6E5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titlePanel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Lucida Console" w:hAnsi="Lucida Console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for app title</w:t>
      </w:r>
    </w:p>
    <w:p w14:paraId="66C01DE1" w14:textId="7A3361CD" w:rsidR="00EB155B" w:rsidRPr="00EB155B" w:rsidRDefault="00F57C40" w:rsidP="00EB155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Lucida Console" w:hAnsi="Lucida Console" w:cs="Arial"/>
          <w:sz w:val="24"/>
          <w:szCs w:val="24"/>
        </w:rPr>
        <w:t>wellPanel</w:t>
      </w:r>
      <w:proofErr w:type="spellEnd"/>
      <w:r w:rsidR="00EB155B" w:rsidRPr="00EB155B">
        <w:rPr>
          <w:rFonts w:ascii="Lucida Console" w:hAnsi="Lucida Console" w:cs="Arial"/>
          <w:sz w:val="24"/>
          <w:szCs w:val="24"/>
        </w:rPr>
        <w:t>()</w:t>
      </w:r>
      <w:r w:rsidR="00EB155B" w:rsidRPr="00EB155B">
        <w:rPr>
          <w:rFonts w:ascii="Arial" w:hAnsi="Arial" w:cs="Arial"/>
          <w:sz w:val="24"/>
          <w:szCs w:val="24"/>
        </w:rPr>
        <w:tab/>
      </w:r>
      <w:r w:rsid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Panel with gray background</w:t>
      </w:r>
    </w:p>
    <w:p w14:paraId="66F5989E" w14:textId="7B0AE4E4" w:rsidR="00C63A14" w:rsidRPr="008F1DEB" w:rsidRDefault="00C63A14" w:rsidP="00C63A14">
      <w:pPr>
        <w:rPr>
          <w:rFonts w:ascii="Arial" w:hAnsi="Arial" w:cs="Arial"/>
          <w:sz w:val="24"/>
          <w:szCs w:val="24"/>
        </w:rPr>
      </w:pPr>
    </w:p>
    <w:sectPr w:rsidR="00C63A14" w:rsidRPr="008F1DEB" w:rsidSect="008F6FED">
      <w:headerReference w:type="default" r:id="rId7"/>
      <w:foot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1C48F" w14:textId="77777777" w:rsidR="001604FF" w:rsidRDefault="001604FF" w:rsidP="00FB6EF8">
      <w:pPr>
        <w:spacing w:after="0" w:line="240" w:lineRule="auto"/>
      </w:pPr>
      <w:r>
        <w:separator/>
      </w:r>
    </w:p>
  </w:endnote>
  <w:endnote w:type="continuationSeparator" w:id="0">
    <w:p w14:paraId="15F96EFB" w14:textId="77777777" w:rsidR="001604FF" w:rsidRDefault="001604FF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04BADF65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F241EE">
      <w:rPr>
        <w:rFonts w:ascii="Arial" w:hAnsi="Arial" w:cs="Arial"/>
        <w:noProof/>
        <w:sz w:val="16"/>
        <w:szCs w:val="16"/>
      </w:rPr>
      <w:t>2019-11-24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CEB81" w14:textId="77777777" w:rsidR="001604FF" w:rsidRDefault="001604FF" w:rsidP="00FB6EF8">
      <w:pPr>
        <w:spacing w:after="0" w:line="240" w:lineRule="auto"/>
      </w:pPr>
      <w:r>
        <w:separator/>
      </w:r>
    </w:p>
  </w:footnote>
  <w:footnote w:type="continuationSeparator" w:id="0">
    <w:p w14:paraId="376C2B6F" w14:textId="77777777" w:rsidR="001604FF" w:rsidRDefault="001604FF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3C507CE7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C407FE">
      <w:rPr>
        <w:rFonts w:ascii="Arial" w:hAnsi="Arial" w:cs="Arial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DC"/>
    <w:rsid w:val="000B29DC"/>
    <w:rsid w:val="0012125D"/>
    <w:rsid w:val="001604FF"/>
    <w:rsid w:val="00184D78"/>
    <w:rsid w:val="002540F9"/>
    <w:rsid w:val="002D3497"/>
    <w:rsid w:val="002F5FCE"/>
    <w:rsid w:val="00315A14"/>
    <w:rsid w:val="004277CE"/>
    <w:rsid w:val="004A24EB"/>
    <w:rsid w:val="004A5B11"/>
    <w:rsid w:val="004B1924"/>
    <w:rsid w:val="004B6092"/>
    <w:rsid w:val="004C4C64"/>
    <w:rsid w:val="00505924"/>
    <w:rsid w:val="00570C59"/>
    <w:rsid w:val="005D2A2B"/>
    <w:rsid w:val="00655739"/>
    <w:rsid w:val="006830A6"/>
    <w:rsid w:val="006D0C17"/>
    <w:rsid w:val="00717DA1"/>
    <w:rsid w:val="007C2C76"/>
    <w:rsid w:val="007E0D1C"/>
    <w:rsid w:val="008C5276"/>
    <w:rsid w:val="008F1DEB"/>
    <w:rsid w:val="008F4B0E"/>
    <w:rsid w:val="008F6FED"/>
    <w:rsid w:val="009146AD"/>
    <w:rsid w:val="00960657"/>
    <w:rsid w:val="009C57DD"/>
    <w:rsid w:val="009F046B"/>
    <w:rsid w:val="00A92F6A"/>
    <w:rsid w:val="00AE2BBC"/>
    <w:rsid w:val="00B121D9"/>
    <w:rsid w:val="00B756A9"/>
    <w:rsid w:val="00BB11CC"/>
    <w:rsid w:val="00BB532C"/>
    <w:rsid w:val="00C25A93"/>
    <w:rsid w:val="00C407FE"/>
    <w:rsid w:val="00C63A14"/>
    <w:rsid w:val="00D63661"/>
    <w:rsid w:val="00DA46F9"/>
    <w:rsid w:val="00E92F72"/>
    <w:rsid w:val="00EB155B"/>
    <w:rsid w:val="00ED7C7D"/>
    <w:rsid w:val="00F12E1C"/>
    <w:rsid w:val="00F241EE"/>
    <w:rsid w:val="00F57C40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7</cp:revision>
  <dcterms:created xsi:type="dcterms:W3CDTF">2019-09-16T20:21:00Z</dcterms:created>
  <dcterms:modified xsi:type="dcterms:W3CDTF">2019-11-24T21:54:00Z</dcterms:modified>
</cp:coreProperties>
</file>