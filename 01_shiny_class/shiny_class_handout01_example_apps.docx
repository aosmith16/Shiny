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3DEBC6B1" w:rsidR="00E92F72" w:rsidRPr="002F5FCE" w:rsidRDefault="007E0D1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Example Shiny apps</w:t>
      </w:r>
    </w:p>
    <w:p w14:paraId="6944D995" w14:textId="0DFDF16C" w:rsidR="002D3497" w:rsidRPr="008F1DEB" w:rsidRDefault="007E0D1C" w:rsidP="002D3497">
      <w:pPr>
        <w:rPr>
          <w:rFonts w:ascii="Arial" w:hAnsi="Arial" w:cs="Arial"/>
          <w:sz w:val="24"/>
          <w:szCs w:val="24"/>
        </w:rPr>
      </w:pPr>
      <w:r w:rsidRPr="008F1DEB">
        <w:rPr>
          <w:rFonts w:ascii="Arial" w:hAnsi="Arial" w:cs="Arial"/>
          <w:sz w:val="24"/>
          <w:szCs w:val="24"/>
        </w:rPr>
        <w:t xml:space="preserve">The example apps included with the </w:t>
      </w:r>
      <w:r w:rsidRPr="008F1DEB">
        <w:rPr>
          <w:rFonts w:ascii="Arial" w:hAnsi="Arial" w:cs="Arial"/>
          <w:b/>
          <w:bCs/>
          <w:sz w:val="24"/>
          <w:szCs w:val="24"/>
        </w:rPr>
        <w:t>shiny</w:t>
      </w:r>
      <w:r w:rsidRPr="008F1DEB">
        <w:rPr>
          <w:rFonts w:ascii="Arial" w:hAnsi="Arial" w:cs="Arial"/>
          <w:sz w:val="24"/>
          <w:szCs w:val="24"/>
        </w:rPr>
        <w:t xml:space="preserve"> package can be used as</w:t>
      </w:r>
      <w:r w:rsidR="00D63661">
        <w:rPr>
          <w:rFonts w:ascii="Arial" w:hAnsi="Arial" w:cs="Arial"/>
          <w:sz w:val="24"/>
          <w:szCs w:val="24"/>
        </w:rPr>
        <w:t xml:space="preserve"> a</w:t>
      </w:r>
      <w:r w:rsidRPr="008F1DEB">
        <w:rPr>
          <w:rFonts w:ascii="Arial" w:hAnsi="Arial" w:cs="Arial"/>
          <w:sz w:val="24"/>
          <w:szCs w:val="24"/>
        </w:rPr>
        <w:t xml:space="preserve"> starting point when building your own app.</w:t>
      </w:r>
    </w:p>
    <w:p w14:paraId="0AA7CDA7" w14:textId="1C52AE81" w:rsidR="008F1DEB" w:rsidRPr="008F1DEB" w:rsidRDefault="008F1DEB" w:rsidP="002D3497">
      <w:pPr>
        <w:rPr>
          <w:rFonts w:ascii="Arial" w:hAnsi="Arial" w:cs="Arial"/>
          <w:sz w:val="24"/>
          <w:szCs w:val="24"/>
        </w:rPr>
      </w:pPr>
      <w:r w:rsidRPr="008F1DEB">
        <w:rPr>
          <w:rFonts w:ascii="Arial" w:hAnsi="Arial" w:cs="Arial"/>
          <w:sz w:val="24"/>
          <w:szCs w:val="24"/>
        </w:rPr>
        <w:t xml:space="preserve">Listed at </w:t>
      </w:r>
      <w:hyperlink r:id="rId7" w:history="1">
        <w:r w:rsidRPr="008F1DEB">
          <w:rPr>
            <w:rStyle w:val="Hyperlink"/>
            <w:rFonts w:ascii="Arial" w:hAnsi="Arial" w:cs="Arial"/>
            <w:sz w:val="24"/>
            <w:szCs w:val="24"/>
          </w:rPr>
          <w:t>https://shiny.rstudio.com/tutorial/written-tutorial/lesson1/#Go%20Further</w:t>
        </w:r>
      </w:hyperlink>
      <w:r w:rsidRPr="008F1DEB">
        <w:rPr>
          <w:rFonts w:ascii="Arial" w:hAnsi="Arial" w:cs="Arial"/>
          <w:sz w:val="24"/>
          <w:szCs w:val="24"/>
        </w:rPr>
        <w:t xml:space="preserve"> </w:t>
      </w:r>
    </w:p>
    <w:p w14:paraId="73226079" w14:textId="547A4566" w:rsidR="008F1DEB" w:rsidRPr="008F1DEB" w:rsidRDefault="008F1DEB" w:rsidP="008F1DEB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8F1DEB">
        <w:rPr>
          <w:rFonts w:ascii="Arial" w:hAnsi="Arial" w:cs="Arial"/>
          <w:sz w:val="24"/>
          <w:szCs w:val="24"/>
        </w:rPr>
        <w:t xml:space="preserve">Or run </w:t>
      </w: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()</w:t>
      </w:r>
      <w:r w:rsidRPr="008F1DEB">
        <w:rPr>
          <w:rFonts w:ascii="Arial" w:hAnsi="Arial" w:cs="Arial"/>
          <w:sz w:val="24"/>
          <w:szCs w:val="24"/>
        </w:rPr>
        <w:t xml:space="preserve"> in your R Console to </w:t>
      </w:r>
      <w:r w:rsidR="009F046B">
        <w:rPr>
          <w:rFonts w:ascii="Arial" w:hAnsi="Arial" w:cs="Arial"/>
          <w:sz w:val="24"/>
          <w:szCs w:val="24"/>
        </w:rPr>
        <w:t>print the list in R</w:t>
      </w:r>
      <w:r w:rsidRPr="008F1DEB">
        <w:rPr>
          <w:rFonts w:ascii="Arial" w:hAnsi="Arial" w:cs="Arial"/>
          <w:sz w:val="24"/>
          <w:szCs w:val="24"/>
        </w:rPr>
        <w:t>.</w:t>
      </w:r>
    </w:p>
    <w:p w14:paraId="5C647D9F" w14:textId="77777777" w:rsidR="008F1DEB" w:rsidRPr="008F1DEB" w:rsidRDefault="008F1DEB" w:rsidP="008F1DEB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275D173B" w14:textId="5FED75A6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("01_hello")</w:t>
      </w:r>
      <w:r w:rsidR="00BB11CC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a histogram</w:t>
      </w:r>
    </w:p>
    <w:p w14:paraId="3950FFD6" w14:textId="0325E7B3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("02_text")</w:t>
      </w:r>
      <w:r w:rsidR="008F1DEB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tables and data frames</w:t>
      </w:r>
    </w:p>
    <w:p w14:paraId="73738091" w14:textId="5BAAD104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("03_reactivity")</w:t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a reactive expression</w:t>
      </w:r>
    </w:p>
    <w:p w14:paraId="311833FC" w14:textId="7E55F99A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("04_mpg")</w:t>
      </w:r>
      <w:r w:rsidR="008F1DEB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global variables</w:t>
      </w:r>
    </w:p>
    <w:p w14:paraId="088F2763" w14:textId="7A4CC9F5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("05_sliders")</w:t>
      </w:r>
      <w:r w:rsidR="00BB11CC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slider bars</w:t>
      </w:r>
    </w:p>
    <w:p w14:paraId="76E6B676" w14:textId="01D5479F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("06_tabsets")</w:t>
      </w:r>
      <w:r w:rsidR="00BB11CC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tabbed panels</w:t>
      </w:r>
    </w:p>
    <w:p w14:paraId="0BF2C13C" w14:textId="4F131295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("07_widgets")</w:t>
      </w:r>
      <w:r w:rsidR="00BB11CC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help text and submit buttons</w:t>
      </w:r>
    </w:p>
    <w:p w14:paraId="7AEBD1B7" w14:textId="310B08EB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("08_html")</w:t>
      </w:r>
      <w:r w:rsidR="008F1DEB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Shiny app built from HTML</w:t>
      </w:r>
    </w:p>
    <w:p w14:paraId="43D95F27" w14:textId="3F39F3F1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("09_upload"</w:t>
      </w:r>
      <w:r w:rsidR="00BB11CC">
        <w:rPr>
          <w:rFonts w:ascii="Lucida Console" w:hAnsi="Lucida Console" w:cs="Arial"/>
          <w:sz w:val="24"/>
          <w:szCs w:val="24"/>
        </w:rPr>
        <w:t>)</w:t>
      </w:r>
      <w:r w:rsidR="00BB11CC">
        <w:rPr>
          <w:rFonts w:ascii="Lucida Console" w:hAnsi="Lucida Console" w:cs="Arial"/>
          <w:sz w:val="24"/>
          <w:szCs w:val="24"/>
        </w:rPr>
        <w:tab/>
      </w:r>
      <w:bookmarkStart w:id="0" w:name="_GoBack"/>
      <w:bookmarkEnd w:id="0"/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file upload wizard</w:t>
      </w:r>
    </w:p>
    <w:p w14:paraId="052436CF" w14:textId="2B363AD2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("10_download")</w:t>
      </w:r>
      <w:r w:rsidR="00BB11CC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file download wizard</w:t>
      </w:r>
    </w:p>
    <w:p w14:paraId="47CFB46E" w14:textId="21D809AD" w:rsidR="007E0D1C" w:rsidRPr="008F1DEB" w:rsidRDefault="007E0D1C" w:rsidP="007E0D1C">
      <w:pPr>
        <w:rPr>
          <w:rFonts w:ascii="Arial" w:hAnsi="Arial" w:cs="Arial"/>
          <w:sz w:val="24"/>
          <w:szCs w:val="24"/>
        </w:rPr>
      </w:pPr>
      <w:proofErr w:type="spellStart"/>
      <w:r w:rsidRPr="008F1DEB">
        <w:rPr>
          <w:rFonts w:ascii="Lucida Console" w:hAnsi="Lucida Console" w:cs="Arial"/>
          <w:sz w:val="24"/>
          <w:szCs w:val="24"/>
        </w:rPr>
        <w:t>runExample</w:t>
      </w:r>
      <w:proofErr w:type="spellEnd"/>
      <w:r w:rsidRPr="008F1DEB">
        <w:rPr>
          <w:rFonts w:ascii="Lucida Console" w:hAnsi="Lucida Console" w:cs="Arial"/>
          <w:sz w:val="24"/>
          <w:szCs w:val="24"/>
        </w:rPr>
        <w:t>("11_timer")</w:t>
      </w:r>
      <w:r w:rsidR="008F1DEB">
        <w:rPr>
          <w:rFonts w:ascii="Arial" w:hAnsi="Arial" w:cs="Arial"/>
          <w:sz w:val="24"/>
          <w:szCs w:val="24"/>
        </w:rPr>
        <w:tab/>
      </w:r>
      <w:r w:rsidR="008F1DEB">
        <w:rPr>
          <w:rFonts w:ascii="Arial" w:hAnsi="Arial" w:cs="Arial"/>
          <w:sz w:val="24"/>
          <w:szCs w:val="24"/>
        </w:rPr>
        <w:tab/>
      </w:r>
      <w:r w:rsidRPr="008F1DEB">
        <w:rPr>
          <w:rFonts w:ascii="Arial" w:hAnsi="Arial" w:cs="Arial"/>
          <w:sz w:val="24"/>
          <w:szCs w:val="24"/>
        </w:rPr>
        <w:t># an automated timer</w:t>
      </w:r>
    </w:p>
    <w:p w14:paraId="2715636E" w14:textId="3A2DD8CC" w:rsidR="002D3497" w:rsidRPr="008F1DEB" w:rsidRDefault="002D3497">
      <w:pPr>
        <w:rPr>
          <w:rFonts w:ascii="Arial" w:hAnsi="Arial" w:cs="Arial"/>
          <w:sz w:val="24"/>
          <w:szCs w:val="24"/>
        </w:rPr>
      </w:pPr>
    </w:p>
    <w:sectPr w:rsidR="002D3497" w:rsidRPr="008F1DEB" w:rsidSect="008F6FED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81266" w14:textId="77777777" w:rsidR="00A92F6A" w:rsidRDefault="00A92F6A" w:rsidP="00FB6EF8">
      <w:pPr>
        <w:spacing w:after="0" w:line="240" w:lineRule="auto"/>
      </w:pPr>
      <w:r>
        <w:separator/>
      </w:r>
    </w:p>
  </w:endnote>
  <w:endnote w:type="continuationSeparator" w:id="0">
    <w:p w14:paraId="70EBD8CC" w14:textId="77777777" w:rsidR="00A92F6A" w:rsidRDefault="00A92F6A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652F2D32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8F1DEB">
      <w:rPr>
        <w:rFonts w:ascii="Arial" w:hAnsi="Arial" w:cs="Arial"/>
        <w:noProof/>
        <w:sz w:val="16"/>
        <w:szCs w:val="16"/>
      </w:rPr>
      <w:t>2019-09-04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45698" w14:textId="77777777" w:rsidR="00A92F6A" w:rsidRDefault="00A92F6A" w:rsidP="00FB6EF8">
      <w:pPr>
        <w:spacing w:after="0" w:line="240" w:lineRule="auto"/>
      </w:pPr>
      <w:r>
        <w:separator/>
      </w:r>
    </w:p>
  </w:footnote>
  <w:footnote w:type="continuationSeparator" w:id="0">
    <w:p w14:paraId="15FCBC03" w14:textId="77777777" w:rsidR="00A92F6A" w:rsidRDefault="00A92F6A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17CB1BAB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7E0D1C">
      <w:rPr>
        <w:rFonts w:ascii="Arial" w:hAnsi="Arial" w:cs="Arial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29DC"/>
    <w:rsid w:val="000B29DC"/>
    <w:rsid w:val="0012125D"/>
    <w:rsid w:val="002540F9"/>
    <w:rsid w:val="002D3497"/>
    <w:rsid w:val="002F5FCE"/>
    <w:rsid w:val="005D2A2B"/>
    <w:rsid w:val="006830A6"/>
    <w:rsid w:val="007E0D1C"/>
    <w:rsid w:val="008C5276"/>
    <w:rsid w:val="008F1DEB"/>
    <w:rsid w:val="008F4B0E"/>
    <w:rsid w:val="008F6FED"/>
    <w:rsid w:val="009146AD"/>
    <w:rsid w:val="009F046B"/>
    <w:rsid w:val="00A92F6A"/>
    <w:rsid w:val="00B756A9"/>
    <w:rsid w:val="00BB11CC"/>
    <w:rsid w:val="00BB532C"/>
    <w:rsid w:val="00D63661"/>
    <w:rsid w:val="00E92F72"/>
    <w:rsid w:val="00F12E1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tutorial/written-tutorial/lesson1/#Go%20Fur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27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6</cp:revision>
  <dcterms:created xsi:type="dcterms:W3CDTF">2019-09-04T16:14:00Z</dcterms:created>
  <dcterms:modified xsi:type="dcterms:W3CDTF">2019-09-04T20:01:00Z</dcterms:modified>
</cp:coreProperties>
</file>